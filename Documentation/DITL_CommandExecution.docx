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BAF" w:rsidRDefault="004A4BAF">
      <w:proofErr w:type="spellStart"/>
      <w:proofErr w:type="gramStart"/>
      <w:r>
        <w:t>atelitle</w:t>
      </w:r>
      <w:proofErr w:type="spellEnd"/>
      <w:proofErr w:type="gramEnd"/>
      <w:r>
        <w:t xml:space="preserve"> system</w:t>
      </w:r>
    </w:p>
    <w:p w:rsidR="004A4BAF" w:rsidRDefault="004A4BAF" w:rsidP="004A4BAF">
      <w:r>
        <w:t>Communications test</w:t>
      </w:r>
    </w:p>
    <w:p w:rsidR="004A4BAF" w:rsidRDefault="004A4BAF"/>
    <w:p w:rsidR="00E25009" w:rsidRDefault="00841DE9">
      <w:r>
        <w:t>Day in the life</w:t>
      </w:r>
      <w:r w:rsidR="004A351B">
        <w:t xml:space="preserve"> Mule</w:t>
      </w:r>
      <w:r>
        <w:t>:</w:t>
      </w:r>
    </w:p>
    <w:p w:rsidR="004A351B" w:rsidRDefault="004A351B">
      <w:r>
        <w:t>Test power features</w:t>
      </w:r>
    </w:p>
    <w:p w:rsidR="00011FE2" w:rsidRDefault="00011FE2" w:rsidP="00011FE2">
      <w:pPr>
        <w:pStyle w:val="ListParagraph"/>
        <w:numPr>
          <w:ilvl w:val="0"/>
          <w:numId w:val="1"/>
        </w:numPr>
      </w:pPr>
      <w:r>
        <w:t xml:space="preserve">EPS power </w:t>
      </w:r>
      <w:proofErr w:type="spellStart"/>
      <w:r>
        <w:t>radings</w:t>
      </w:r>
      <w:proofErr w:type="spellEnd"/>
    </w:p>
    <w:p w:rsidR="00011FE2" w:rsidRDefault="00011FE2" w:rsidP="00EF4D82">
      <w:pPr>
        <w:pStyle w:val="ListParagraph"/>
        <w:numPr>
          <w:ilvl w:val="0"/>
          <w:numId w:val="1"/>
        </w:numPr>
      </w:pPr>
      <w:r>
        <w:t>EPS power up command</w:t>
      </w:r>
    </w:p>
    <w:p w:rsidR="00011FE2" w:rsidRDefault="00011FE2" w:rsidP="00EF4D82">
      <w:pPr>
        <w:pStyle w:val="ListParagraph"/>
        <w:numPr>
          <w:ilvl w:val="0"/>
          <w:numId w:val="1"/>
        </w:numPr>
      </w:pPr>
      <w:r>
        <w:t>EPS low power mode identification</w:t>
      </w:r>
    </w:p>
    <w:p w:rsidR="00011FE2" w:rsidRDefault="00011FE2" w:rsidP="00011FE2">
      <w:pPr>
        <w:pStyle w:val="ListParagraph"/>
        <w:numPr>
          <w:ilvl w:val="0"/>
          <w:numId w:val="1"/>
        </w:numPr>
      </w:pPr>
      <w:r>
        <w:t>power off devices</w:t>
      </w:r>
    </w:p>
    <w:p w:rsidR="00011FE2" w:rsidRDefault="00011FE2" w:rsidP="00011FE2">
      <w:pPr>
        <w:pStyle w:val="ListParagraph"/>
        <w:numPr>
          <w:ilvl w:val="0"/>
          <w:numId w:val="1"/>
        </w:numPr>
      </w:pPr>
      <w:r>
        <w:t>EPS compatibility</w:t>
      </w:r>
    </w:p>
    <w:p w:rsidR="00A060E5" w:rsidRDefault="00A060E5" w:rsidP="00011FE2">
      <w:pPr>
        <w:pStyle w:val="ListParagraph"/>
        <w:numPr>
          <w:ilvl w:val="0"/>
          <w:numId w:val="1"/>
        </w:numPr>
      </w:pPr>
      <w:r>
        <w:t>Health beacon</w:t>
      </w:r>
    </w:p>
    <w:p w:rsidR="004A351B" w:rsidRDefault="004A351B">
      <w:r>
        <w:t xml:space="preserve">Test compatibility of all components </w:t>
      </w:r>
    </w:p>
    <w:p w:rsidR="00011FE2" w:rsidRDefault="00011FE2" w:rsidP="00011FE2">
      <w:pPr>
        <w:pStyle w:val="ListParagraph"/>
        <w:numPr>
          <w:ilvl w:val="0"/>
          <w:numId w:val="1"/>
        </w:numPr>
      </w:pPr>
      <w:r>
        <w:t>CDH to GPS</w:t>
      </w:r>
    </w:p>
    <w:p w:rsidR="00011FE2" w:rsidRDefault="00011FE2" w:rsidP="00011FE2">
      <w:pPr>
        <w:pStyle w:val="ListParagraph"/>
        <w:numPr>
          <w:ilvl w:val="0"/>
          <w:numId w:val="1"/>
        </w:numPr>
      </w:pPr>
      <w:r>
        <w:t>CDH to Gyro</w:t>
      </w:r>
    </w:p>
    <w:p w:rsidR="00011FE2" w:rsidRDefault="00011FE2" w:rsidP="00011FE2">
      <w:pPr>
        <w:pStyle w:val="ListParagraph"/>
        <w:numPr>
          <w:ilvl w:val="0"/>
          <w:numId w:val="1"/>
        </w:numPr>
      </w:pPr>
      <w:r>
        <w:t>CDH to Arduino</w:t>
      </w:r>
    </w:p>
    <w:p w:rsidR="00011FE2" w:rsidRDefault="00011FE2" w:rsidP="00011FE2">
      <w:pPr>
        <w:pStyle w:val="ListParagraph"/>
        <w:numPr>
          <w:ilvl w:val="0"/>
          <w:numId w:val="1"/>
        </w:numPr>
      </w:pPr>
      <w:r>
        <w:t>Arduino to radio</w:t>
      </w:r>
    </w:p>
    <w:p w:rsidR="00011FE2" w:rsidRDefault="00011FE2" w:rsidP="00011FE2">
      <w:pPr>
        <w:pStyle w:val="ListParagraph"/>
        <w:numPr>
          <w:ilvl w:val="0"/>
          <w:numId w:val="1"/>
        </w:numPr>
      </w:pPr>
      <w:r>
        <w:t>CDH to EPS</w:t>
      </w:r>
    </w:p>
    <w:p w:rsidR="00011FE2" w:rsidRDefault="00011FE2" w:rsidP="00011FE2">
      <w:pPr>
        <w:pStyle w:val="ListParagraph"/>
        <w:numPr>
          <w:ilvl w:val="0"/>
          <w:numId w:val="1"/>
        </w:numPr>
      </w:pPr>
      <w:r>
        <w:t>CDH to ADC for Mag</w:t>
      </w:r>
    </w:p>
    <w:p w:rsidR="00011FE2" w:rsidRDefault="00011FE2" w:rsidP="00011FE2">
      <w:pPr>
        <w:pStyle w:val="ListParagraph"/>
        <w:numPr>
          <w:ilvl w:val="0"/>
          <w:numId w:val="1"/>
        </w:numPr>
      </w:pPr>
      <w:r>
        <w:t>CDH to ADCS</w:t>
      </w:r>
    </w:p>
    <w:p w:rsidR="00011FE2" w:rsidRDefault="00011FE2" w:rsidP="00011FE2">
      <w:pPr>
        <w:pStyle w:val="ListParagraph"/>
        <w:numPr>
          <w:ilvl w:val="0"/>
          <w:numId w:val="1"/>
        </w:numPr>
      </w:pPr>
      <w:r>
        <w:t>ADCS to sun sensor</w:t>
      </w:r>
    </w:p>
    <w:p w:rsidR="00011FE2" w:rsidRDefault="00011FE2" w:rsidP="00011FE2">
      <w:pPr>
        <w:pStyle w:val="ListParagraph"/>
        <w:numPr>
          <w:ilvl w:val="0"/>
          <w:numId w:val="1"/>
        </w:numPr>
      </w:pPr>
      <w:r>
        <w:t>ADCS to torque coils</w:t>
      </w:r>
    </w:p>
    <w:p w:rsidR="005723B2" w:rsidRDefault="005723B2" w:rsidP="00011FE2">
      <w:pPr>
        <w:pStyle w:val="ListParagraph"/>
        <w:numPr>
          <w:ilvl w:val="0"/>
          <w:numId w:val="1"/>
        </w:numPr>
      </w:pPr>
      <w:r>
        <w:t>EPS to ADC for mag</w:t>
      </w:r>
    </w:p>
    <w:p w:rsidR="005723B2" w:rsidRDefault="005723B2" w:rsidP="00011FE2">
      <w:pPr>
        <w:pStyle w:val="ListParagraph"/>
        <w:numPr>
          <w:ilvl w:val="0"/>
          <w:numId w:val="1"/>
        </w:numPr>
      </w:pPr>
      <w:r>
        <w:t>EPS to mag</w:t>
      </w:r>
    </w:p>
    <w:p w:rsidR="00011FE2" w:rsidRDefault="00011FE2" w:rsidP="00011FE2">
      <w:pPr>
        <w:pStyle w:val="ListParagraph"/>
        <w:numPr>
          <w:ilvl w:val="0"/>
          <w:numId w:val="1"/>
        </w:numPr>
      </w:pPr>
      <w:r>
        <w:t>EPS to GPS</w:t>
      </w:r>
    </w:p>
    <w:p w:rsidR="00011FE2" w:rsidRDefault="00011FE2" w:rsidP="00011FE2">
      <w:pPr>
        <w:pStyle w:val="ListParagraph"/>
        <w:numPr>
          <w:ilvl w:val="0"/>
          <w:numId w:val="1"/>
        </w:numPr>
      </w:pPr>
      <w:r>
        <w:t xml:space="preserve">EPS to Gyro </w:t>
      </w:r>
    </w:p>
    <w:p w:rsidR="00011FE2" w:rsidRDefault="00011FE2" w:rsidP="00011FE2">
      <w:pPr>
        <w:pStyle w:val="ListParagraph"/>
        <w:numPr>
          <w:ilvl w:val="0"/>
          <w:numId w:val="1"/>
        </w:numPr>
      </w:pPr>
      <w:r>
        <w:t>EPS to Arduino</w:t>
      </w:r>
    </w:p>
    <w:p w:rsidR="00011FE2" w:rsidRDefault="00011FE2" w:rsidP="00011FE2">
      <w:pPr>
        <w:pStyle w:val="ListParagraph"/>
        <w:numPr>
          <w:ilvl w:val="0"/>
          <w:numId w:val="1"/>
        </w:numPr>
      </w:pPr>
      <w:r>
        <w:t>EPS to radio</w:t>
      </w:r>
    </w:p>
    <w:p w:rsidR="00011FE2" w:rsidRDefault="00011FE2" w:rsidP="00011FE2">
      <w:pPr>
        <w:pStyle w:val="ListParagraph"/>
        <w:numPr>
          <w:ilvl w:val="0"/>
          <w:numId w:val="1"/>
        </w:numPr>
      </w:pPr>
      <w:r>
        <w:t xml:space="preserve">CDH to </w:t>
      </w:r>
      <w:proofErr w:type="spellStart"/>
      <w:r>
        <w:t>globalstar</w:t>
      </w:r>
      <w:proofErr w:type="spellEnd"/>
    </w:p>
    <w:p w:rsidR="00011FE2" w:rsidRDefault="00011FE2" w:rsidP="00011FE2">
      <w:pPr>
        <w:pStyle w:val="ListParagraph"/>
        <w:numPr>
          <w:ilvl w:val="0"/>
          <w:numId w:val="1"/>
        </w:numPr>
      </w:pPr>
      <w:r>
        <w:t xml:space="preserve">EPS to </w:t>
      </w:r>
      <w:proofErr w:type="spellStart"/>
      <w:r>
        <w:t>globalstar</w:t>
      </w:r>
      <w:proofErr w:type="spellEnd"/>
    </w:p>
    <w:p w:rsidR="00011FE2" w:rsidRDefault="00011FE2" w:rsidP="00011FE2">
      <w:pPr>
        <w:pStyle w:val="ListParagraph"/>
        <w:numPr>
          <w:ilvl w:val="0"/>
          <w:numId w:val="1"/>
        </w:numPr>
      </w:pPr>
      <w:r>
        <w:t>EPS to batteries</w:t>
      </w:r>
    </w:p>
    <w:p w:rsidR="00011FE2" w:rsidRDefault="00011FE2" w:rsidP="00011FE2">
      <w:pPr>
        <w:pStyle w:val="ListParagraph"/>
        <w:numPr>
          <w:ilvl w:val="0"/>
          <w:numId w:val="1"/>
        </w:numPr>
      </w:pPr>
      <w:r>
        <w:t>Antennas?</w:t>
      </w:r>
    </w:p>
    <w:p w:rsidR="00011FE2" w:rsidRDefault="00011FE2" w:rsidP="00011FE2">
      <w:pPr>
        <w:pStyle w:val="ListParagraph"/>
        <w:numPr>
          <w:ilvl w:val="0"/>
          <w:numId w:val="1"/>
        </w:numPr>
      </w:pPr>
      <w:r>
        <w:t>Solar panels to battery</w:t>
      </w:r>
    </w:p>
    <w:p w:rsidR="005723B2" w:rsidRDefault="005723B2" w:rsidP="00011FE2">
      <w:pPr>
        <w:pStyle w:val="ListParagraph"/>
        <w:numPr>
          <w:ilvl w:val="0"/>
          <w:numId w:val="1"/>
        </w:numPr>
      </w:pPr>
      <w:r>
        <w:t>Battery to level converter</w:t>
      </w:r>
    </w:p>
    <w:p w:rsidR="005723B2" w:rsidRDefault="005723B2" w:rsidP="00011FE2">
      <w:pPr>
        <w:pStyle w:val="ListParagraph"/>
        <w:numPr>
          <w:ilvl w:val="0"/>
          <w:numId w:val="1"/>
        </w:numPr>
      </w:pPr>
    </w:p>
    <w:p w:rsidR="004A351B" w:rsidRDefault="004A351B">
      <w:r>
        <w:t>Deployment of sensor nodes test</w:t>
      </w:r>
    </w:p>
    <w:p w:rsidR="00011FE2" w:rsidRDefault="00011FE2" w:rsidP="00011FE2">
      <w:pPr>
        <w:pStyle w:val="ListParagraph"/>
        <w:numPr>
          <w:ilvl w:val="0"/>
          <w:numId w:val="1"/>
        </w:numPr>
      </w:pPr>
      <w:r>
        <w:t>Communications with ADC board</w:t>
      </w:r>
    </w:p>
    <w:p w:rsidR="00F4568D" w:rsidRDefault="00F4568D" w:rsidP="00011FE2">
      <w:pPr>
        <w:pStyle w:val="ListParagraph"/>
        <w:numPr>
          <w:ilvl w:val="0"/>
          <w:numId w:val="1"/>
        </w:numPr>
      </w:pPr>
      <w:r>
        <w:t>GPS lock</w:t>
      </w:r>
    </w:p>
    <w:p w:rsidR="00F4568D" w:rsidRDefault="00F4568D" w:rsidP="00011FE2">
      <w:pPr>
        <w:pStyle w:val="ListParagraph"/>
        <w:numPr>
          <w:ilvl w:val="0"/>
          <w:numId w:val="1"/>
        </w:numPr>
      </w:pPr>
      <w:r>
        <w:t>GPS decode</w:t>
      </w:r>
    </w:p>
    <w:p w:rsidR="00F4568D" w:rsidRDefault="00F4568D" w:rsidP="00011FE2">
      <w:pPr>
        <w:pStyle w:val="ListParagraph"/>
        <w:numPr>
          <w:ilvl w:val="0"/>
          <w:numId w:val="1"/>
        </w:numPr>
      </w:pPr>
      <w:r>
        <w:t>Verifica</w:t>
      </w:r>
      <w:bookmarkStart w:id="0" w:name="_GoBack"/>
      <w:bookmarkEnd w:id="0"/>
      <w:r>
        <w:t>ion of position at the equator</w:t>
      </w:r>
    </w:p>
    <w:p w:rsidR="00F4568D" w:rsidRDefault="00F4568D" w:rsidP="00F4568D">
      <w:pPr>
        <w:pStyle w:val="ListParagraph"/>
        <w:numPr>
          <w:ilvl w:val="0"/>
          <w:numId w:val="1"/>
        </w:numPr>
      </w:pPr>
      <w:proofErr w:type="spellStart"/>
      <w:r>
        <w:lastRenderedPageBreak/>
        <w:t>Nicrome</w:t>
      </w:r>
      <w:proofErr w:type="spellEnd"/>
      <w:r>
        <w:t xml:space="preserve"> wire burn tests</w:t>
      </w:r>
    </w:p>
    <w:p w:rsidR="00F4568D" w:rsidRDefault="00F4568D" w:rsidP="00F4568D">
      <w:pPr>
        <w:pStyle w:val="ListParagraph"/>
        <w:numPr>
          <w:ilvl w:val="0"/>
          <w:numId w:val="1"/>
        </w:numPr>
      </w:pPr>
      <w:r>
        <w:t>CDH command to deploy</w:t>
      </w:r>
    </w:p>
    <w:p w:rsidR="00011FE2" w:rsidRDefault="00F4568D" w:rsidP="00F4568D">
      <w:pPr>
        <w:pStyle w:val="ListParagraph"/>
        <w:numPr>
          <w:ilvl w:val="0"/>
          <w:numId w:val="1"/>
        </w:numPr>
      </w:pPr>
      <w:r>
        <w:t>Nick - ADCS STUFF HERE</w:t>
      </w:r>
    </w:p>
    <w:p w:rsidR="004507E5" w:rsidRDefault="004507E5">
      <w:r>
        <w:t>ADC tests</w:t>
      </w:r>
    </w:p>
    <w:p w:rsidR="00011FE2" w:rsidRDefault="00011FE2" w:rsidP="00011FE2">
      <w:pPr>
        <w:pStyle w:val="ListParagraph"/>
        <w:numPr>
          <w:ilvl w:val="0"/>
          <w:numId w:val="1"/>
        </w:numPr>
      </w:pPr>
      <w:r>
        <w:t>Nick</w:t>
      </w:r>
    </w:p>
    <w:p w:rsidR="004A4BAF" w:rsidRDefault="004A4BAF">
      <w:r>
        <w:t>Data collection and storage</w:t>
      </w:r>
    </w:p>
    <w:p w:rsidR="00011FE2" w:rsidRDefault="005723B2" w:rsidP="005723B2">
      <w:pPr>
        <w:pStyle w:val="ListParagraph"/>
        <w:numPr>
          <w:ilvl w:val="0"/>
          <w:numId w:val="1"/>
        </w:numPr>
      </w:pPr>
      <w:r>
        <w:t>GPS lock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GPS decoding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Gyroscope initialization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Gyroscope verification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ADC for Mag setup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Mag verification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Interrupt setup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Text file initialization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Memory allocation for data?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Text file writes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Text file reads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Hamming weight error checking calculation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Hamming weight error checking verification</w:t>
      </w:r>
    </w:p>
    <w:p w:rsidR="004A4BAF" w:rsidRDefault="004A4BAF"/>
    <w:p w:rsidR="004A4BAF" w:rsidRDefault="004A4BAF">
      <w:r>
        <w:t>WSN</w:t>
      </w:r>
    </w:p>
    <w:p w:rsidR="004A4BAF" w:rsidRDefault="004A4BAF" w:rsidP="004A4BAF">
      <w:r>
        <w:t>Test compatibility of all components with CDH board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CDH to GPS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CDH to Gyro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CDH to ADC for mag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 xml:space="preserve">CDH to EPS 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CDH to radio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EPS to battery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Battery to solar panels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Battery to level converter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EPS to radio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EPS to ADC for mag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EPS to mag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 xml:space="preserve">EPS to GPS 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EPS to Gyro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CDH to SD</w:t>
      </w:r>
    </w:p>
    <w:p w:rsidR="004A4BAF" w:rsidRDefault="004A4BAF">
      <w:r>
        <w:t>Power features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EPS power readings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EPS power up command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lastRenderedPageBreak/>
        <w:t>EPS low power mode identification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power off devices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EPS compatibility</w:t>
      </w:r>
    </w:p>
    <w:p w:rsidR="00A060E5" w:rsidRDefault="00A060E5" w:rsidP="005723B2">
      <w:pPr>
        <w:pStyle w:val="ListParagraph"/>
        <w:numPr>
          <w:ilvl w:val="0"/>
          <w:numId w:val="1"/>
        </w:numPr>
      </w:pPr>
      <w:r>
        <w:t>Health beacon</w:t>
      </w:r>
    </w:p>
    <w:p w:rsidR="004A4BAF" w:rsidRDefault="004A4BAF" w:rsidP="004A4BAF">
      <w:r>
        <w:t>Data collection and storage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GPS lock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GPS decoding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Gyroscope initialization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Gyroscope verification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ADC for Mag setup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Mag verification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Interrupt setup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Text file initialization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Hamming weight error checking calculation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Hamming weight error checking verification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SD initialization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 xml:space="preserve">SD write </w:t>
      </w:r>
    </w:p>
    <w:p w:rsidR="005723B2" w:rsidRDefault="005723B2" w:rsidP="005723B2">
      <w:pPr>
        <w:pStyle w:val="ListParagraph"/>
        <w:numPr>
          <w:ilvl w:val="0"/>
          <w:numId w:val="1"/>
        </w:numPr>
      </w:pPr>
      <w:r>
        <w:t>SD read</w:t>
      </w:r>
    </w:p>
    <w:p w:rsidR="005723B2" w:rsidRDefault="005723B2" w:rsidP="00A060E5">
      <w:pPr>
        <w:pStyle w:val="ListParagraph"/>
        <w:numPr>
          <w:ilvl w:val="0"/>
          <w:numId w:val="1"/>
        </w:numPr>
      </w:pPr>
      <w:r>
        <w:t>EE prom read/write</w:t>
      </w:r>
    </w:p>
    <w:p w:rsidR="004A351B" w:rsidRDefault="004A351B"/>
    <w:p w:rsidR="004A351B" w:rsidRDefault="004A351B"/>
    <w:p w:rsidR="004A351B" w:rsidRDefault="004A351B"/>
    <w:p w:rsidR="004A4BAF" w:rsidRDefault="004A4BAF"/>
    <w:p w:rsidR="004A4BAF" w:rsidRDefault="004A4BAF">
      <w:r>
        <w:t>Command execution:</w:t>
      </w:r>
    </w:p>
    <w:p w:rsidR="004A4BAF" w:rsidRDefault="004A4BAF">
      <w:r>
        <w:t>Mule:</w:t>
      </w:r>
    </w:p>
    <w:p w:rsidR="00A060E5" w:rsidRDefault="004A4BAF">
      <w:r>
        <w:t>Watchdog</w:t>
      </w:r>
    </w:p>
    <w:p w:rsidR="00A060E5" w:rsidRDefault="00A060E5" w:rsidP="00A060E5">
      <w:pPr>
        <w:pStyle w:val="ListParagraph"/>
        <w:numPr>
          <w:ilvl w:val="0"/>
          <w:numId w:val="1"/>
        </w:numPr>
      </w:pPr>
      <w:r>
        <w:t>Timing</w:t>
      </w:r>
    </w:p>
    <w:p w:rsidR="00A060E5" w:rsidRDefault="00A060E5" w:rsidP="00A060E5">
      <w:pPr>
        <w:pStyle w:val="ListParagraph"/>
        <w:numPr>
          <w:ilvl w:val="0"/>
          <w:numId w:val="1"/>
        </w:numPr>
      </w:pPr>
      <w:r>
        <w:t>Initialization</w:t>
      </w:r>
    </w:p>
    <w:p w:rsidR="00A060E5" w:rsidRDefault="00A060E5" w:rsidP="00A060E5">
      <w:pPr>
        <w:pStyle w:val="ListParagraph"/>
        <w:numPr>
          <w:ilvl w:val="0"/>
          <w:numId w:val="1"/>
        </w:numPr>
      </w:pPr>
      <w:r>
        <w:t>resets</w:t>
      </w:r>
    </w:p>
    <w:p w:rsidR="00A060E5" w:rsidRDefault="00A060E5" w:rsidP="00A060E5">
      <w:pPr>
        <w:pStyle w:val="ListParagraph"/>
        <w:numPr>
          <w:ilvl w:val="0"/>
          <w:numId w:val="1"/>
        </w:numPr>
      </w:pPr>
      <w:r>
        <w:t>Save and close text files</w:t>
      </w:r>
    </w:p>
    <w:p w:rsidR="00EF4D82" w:rsidRDefault="00EF4D82" w:rsidP="00EF4D82">
      <w:r>
        <w:t>Simulated GPS (</w:t>
      </w:r>
      <w:proofErr w:type="spellStart"/>
      <w:r>
        <w:t>jspoc</w:t>
      </w:r>
      <w:proofErr w:type="spellEnd"/>
      <w:r>
        <w:t>)</w:t>
      </w:r>
    </w:p>
    <w:p w:rsidR="00A060E5" w:rsidRDefault="00A060E5" w:rsidP="00A060E5">
      <w:pPr>
        <w:pStyle w:val="ListParagraph"/>
        <w:numPr>
          <w:ilvl w:val="0"/>
          <w:numId w:val="1"/>
        </w:numPr>
      </w:pPr>
      <w:proofErr w:type="spellStart"/>
      <w:r>
        <w:t>Jspoc</w:t>
      </w:r>
      <w:proofErr w:type="spellEnd"/>
    </w:p>
    <w:p w:rsidR="00A060E5" w:rsidRDefault="00A060E5" w:rsidP="00A060E5">
      <w:r>
        <w:t xml:space="preserve">Unfinished files </w:t>
      </w:r>
      <w:proofErr w:type="spellStart"/>
      <w:r>
        <w:t>reciving</w:t>
      </w:r>
      <w:proofErr w:type="spellEnd"/>
    </w:p>
    <w:p w:rsidR="00A060E5" w:rsidRDefault="00A060E5" w:rsidP="00A060E5">
      <w:pPr>
        <w:pStyle w:val="ListParagraph"/>
        <w:numPr>
          <w:ilvl w:val="0"/>
          <w:numId w:val="1"/>
        </w:numPr>
      </w:pPr>
      <w:r>
        <w:t>Ask for unfinished files from WSNs</w:t>
      </w:r>
    </w:p>
    <w:p w:rsidR="00EF4D82" w:rsidRDefault="00EF4D82"/>
    <w:p w:rsidR="004A4BAF" w:rsidRDefault="004A4BAF"/>
    <w:p w:rsidR="004A4BAF" w:rsidRDefault="004A4BAF"/>
    <w:p w:rsidR="004A4BAF" w:rsidRDefault="004A4BAF">
      <w:r>
        <w:t>WSN:</w:t>
      </w:r>
    </w:p>
    <w:p w:rsidR="004A4BAF" w:rsidRDefault="004A4BAF">
      <w:r>
        <w:t>Watchdog timers</w:t>
      </w:r>
    </w:p>
    <w:p w:rsidR="00A060E5" w:rsidRDefault="00A060E5" w:rsidP="00A060E5">
      <w:pPr>
        <w:pStyle w:val="ListParagraph"/>
        <w:numPr>
          <w:ilvl w:val="0"/>
          <w:numId w:val="1"/>
        </w:numPr>
      </w:pPr>
      <w:r>
        <w:t>Timing</w:t>
      </w:r>
    </w:p>
    <w:p w:rsidR="00A060E5" w:rsidRDefault="00A060E5" w:rsidP="00A060E5">
      <w:pPr>
        <w:pStyle w:val="ListParagraph"/>
        <w:numPr>
          <w:ilvl w:val="0"/>
          <w:numId w:val="1"/>
        </w:numPr>
      </w:pPr>
      <w:r>
        <w:t>Initialization</w:t>
      </w:r>
    </w:p>
    <w:p w:rsidR="00A060E5" w:rsidRDefault="00A060E5" w:rsidP="00A060E5">
      <w:pPr>
        <w:pStyle w:val="ListParagraph"/>
        <w:numPr>
          <w:ilvl w:val="0"/>
          <w:numId w:val="1"/>
        </w:numPr>
      </w:pPr>
      <w:r>
        <w:t>resets</w:t>
      </w:r>
    </w:p>
    <w:p w:rsidR="00A060E5" w:rsidRDefault="00A060E5" w:rsidP="00A060E5">
      <w:pPr>
        <w:pStyle w:val="ListParagraph"/>
        <w:numPr>
          <w:ilvl w:val="0"/>
          <w:numId w:val="1"/>
        </w:numPr>
      </w:pPr>
      <w:r>
        <w:t>Save SD_RESETS</w:t>
      </w:r>
    </w:p>
    <w:p w:rsidR="00A060E5" w:rsidRDefault="00A060E5" w:rsidP="00A060E5">
      <w:pPr>
        <w:pStyle w:val="ListParagraph"/>
        <w:numPr>
          <w:ilvl w:val="0"/>
          <w:numId w:val="1"/>
        </w:numPr>
      </w:pPr>
      <w:r>
        <w:t>Save GPS_RESETS</w:t>
      </w:r>
    </w:p>
    <w:p w:rsidR="00A060E5" w:rsidRDefault="00A060E5" w:rsidP="00A060E5">
      <w:pPr>
        <w:pStyle w:val="ListParagraph"/>
        <w:numPr>
          <w:ilvl w:val="0"/>
          <w:numId w:val="1"/>
        </w:numPr>
      </w:pPr>
      <w:r>
        <w:t>Save GYRO_RESETS</w:t>
      </w:r>
    </w:p>
    <w:p w:rsidR="004A4BAF" w:rsidRDefault="004A4BAF">
      <w:r>
        <w:t>Unfinished files transmission</w:t>
      </w:r>
    </w:p>
    <w:p w:rsidR="00A060E5" w:rsidRDefault="00A060E5" w:rsidP="00A060E5">
      <w:pPr>
        <w:pStyle w:val="ListParagraph"/>
        <w:numPr>
          <w:ilvl w:val="0"/>
          <w:numId w:val="1"/>
        </w:numPr>
      </w:pPr>
      <w:r>
        <w:t>Discover unfinished files</w:t>
      </w:r>
    </w:p>
    <w:p w:rsidR="00A060E5" w:rsidRDefault="00A060E5" w:rsidP="00A060E5">
      <w:pPr>
        <w:pStyle w:val="ListParagraph"/>
        <w:numPr>
          <w:ilvl w:val="0"/>
          <w:numId w:val="1"/>
        </w:numPr>
      </w:pPr>
      <w:r>
        <w:t>Create array of files to monitor</w:t>
      </w:r>
    </w:p>
    <w:p w:rsidR="00A060E5" w:rsidRDefault="00A060E5" w:rsidP="00A060E5">
      <w:pPr>
        <w:pStyle w:val="ListParagraph"/>
        <w:numPr>
          <w:ilvl w:val="0"/>
          <w:numId w:val="1"/>
        </w:numPr>
      </w:pPr>
      <w:r>
        <w:t>Transmit unfinished files in wait for orbit to finish</w:t>
      </w:r>
    </w:p>
    <w:p w:rsidR="00A060E5" w:rsidRDefault="00A060E5" w:rsidP="00A060E5">
      <w:pPr>
        <w:pStyle w:val="ListParagraph"/>
        <w:numPr>
          <w:ilvl w:val="0"/>
          <w:numId w:val="1"/>
        </w:numPr>
      </w:pPr>
      <w:r>
        <w:t>send message with orbit number</w:t>
      </w:r>
    </w:p>
    <w:p w:rsidR="004A4BAF" w:rsidRDefault="004A4BAF">
      <w:r>
        <w:t>Simulated GPS</w:t>
      </w:r>
      <w:r w:rsidR="00EF4D82">
        <w:t xml:space="preserve"> (</w:t>
      </w:r>
      <w:proofErr w:type="spellStart"/>
      <w:r w:rsidR="00EF4D82">
        <w:t>Jspoc</w:t>
      </w:r>
      <w:proofErr w:type="spellEnd"/>
      <w:r w:rsidR="00EF4D82">
        <w:t>, deployment info)</w:t>
      </w:r>
    </w:p>
    <w:p w:rsidR="00A060E5" w:rsidRDefault="00A060E5" w:rsidP="00A060E5">
      <w:pPr>
        <w:pStyle w:val="ListParagraph"/>
        <w:numPr>
          <w:ilvl w:val="0"/>
          <w:numId w:val="1"/>
        </w:numPr>
      </w:pPr>
      <w:proofErr w:type="spellStart"/>
      <w:r>
        <w:t>jspoc</w:t>
      </w:r>
      <w:proofErr w:type="spellEnd"/>
    </w:p>
    <w:p w:rsidR="00A060E5" w:rsidRDefault="00A060E5" w:rsidP="00A060E5">
      <w:pPr>
        <w:pStyle w:val="ListParagraph"/>
        <w:numPr>
          <w:ilvl w:val="0"/>
          <w:numId w:val="1"/>
        </w:numPr>
      </w:pPr>
      <w:r>
        <w:t>estimation from deployment information</w:t>
      </w:r>
    </w:p>
    <w:p w:rsidR="004A4BAF" w:rsidRDefault="004A4BAF">
      <w:r>
        <w:t>Saving data to memory</w:t>
      </w:r>
    </w:p>
    <w:p w:rsidR="00A060E5" w:rsidRDefault="00A060E5" w:rsidP="00A060E5">
      <w:pPr>
        <w:pStyle w:val="ListParagraph"/>
        <w:numPr>
          <w:ilvl w:val="0"/>
          <w:numId w:val="1"/>
        </w:numPr>
      </w:pPr>
      <w:r>
        <w:t>Memory allocation for data? How many orbits?</w:t>
      </w:r>
    </w:p>
    <w:p w:rsidR="00A060E5" w:rsidRDefault="00A060E5" w:rsidP="00A060E5">
      <w:pPr>
        <w:pStyle w:val="ListParagraph"/>
        <w:numPr>
          <w:ilvl w:val="0"/>
          <w:numId w:val="1"/>
        </w:numPr>
      </w:pPr>
      <w:r>
        <w:t>Memory writes (if SD fails)</w:t>
      </w:r>
    </w:p>
    <w:p w:rsidR="00A060E5" w:rsidRDefault="00A060E5" w:rsidP="00A060E5">
      <w:pPr>
        <w:pStyle w:val="ListParagraph"/>
        <w:numPr>
          <w:ilvl w:val="0"/>
          <w:numId w:val="1"/>
        </w:numPr>
      </w:pPr>
      <w:r>
        <w:t>Memory reads (if SD fails)</w:t>
      </w:r>
    </w:p>
    <w:p w:rsidR="004A4BAF" w:rsidRDefault="00A060E5" w:rsidP="00A060E5">
      <w:pPr>
        <w:pStyle w:val="ListParagraph"/>
        <w:numPr>
          <w:ilvl w:val="0"/>
          <w:numId w:val="1"/>
        </w:numPr>
      </w:pPr>
      <w:r>
        <w:t xml:space="preserve">Clear memory for new data orbit </w:t>
      </w:r>
      <w:r w:rsidR="00EF4D82">
        <w:t>radio re-routing</w:t>
      </w:r>
    </w:p>
    <w:p w:rsidR="00A060E5" w:rsidRDefault="00A060E5" w:rsidP="00A060E5">
      <w:pPr>
        <w:pStyle w:val="ListParagraph"/>
        <w:numPr>
          <w:ilvl w:val="0"/>
          <w:numId w:val="1"/>
        </w:numPr>
      </w:pPr>
      <w:r>
        <w:t>Hamming weight error checking calculation</w:t>
      </w:r>
    </w:p>
    <w:p w:rsidR="00A060E5" w:rsidRDefault="00A060E5" w:rsidP="00A060E5">
      <w:pPr>
        <w:pStyle w:val="ListParagraph"/>
        <w:numPr>
          <w:ilvl w:val="0"/>
          <w:numId w:val="1"/>
        </w:numPr>
      </w:pPr>
      <w:r>
        <w:t>Hamming weight error checking verification</w:t>
      </w:r>
    </w:p>
    <w:p w:rsidR="00EF4D82" w:rsidRDefault="00EF4D82"/>
    <w:p w:rsidR="004A351B" w:rsidRDefault="004A351B"/>
    <w:p w:rsidR="004A351B" w:rsidRDefault="004A351B"/>
    <w:p w:rsidR="004A351B" w:rsidRDefault="004A351B"/>
    <w:p w:rsidR="004A351B" w:rsidRDefault="004A351B"/>
    <w:p w:rsidR="00841DE9" w:rsidRDefault="00841DE9" w:rsidP="00841DE9"/>
    <w:p w:rsidR="00841DE9" w:rsidRDefault="00841DE9" w:rsidP="00841DE9"/>
    <w:p w:rsidR="00841DE9" w:rsidRDefault="00841DE9"/>
    <w:p w:rsidR="00841DE9" w:rsidRDefault="00841DE9">
      <w:r>
        <w:tab/>
      </w:r>
    </w:p>
    <w:sectPr w:rsidR="0084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A6D97"/>
    <w:multiLevelType w:val="hybridMultilevel"/>
    <w:tmpl w:val="AC744B8E"/>
    <w:lvl w:ilvl="0" w:tplc="4768BD6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DE9"/>
    <w:rsid w:val="00011FE2"/>
    <w:rsid w:val="004507E5"/>
    <w:rsid w:val="004A351B"/>
    <w:rsid w:val="004A4BAF"/>
    <w:rsid w:val="005723B2"/>
    <w:rsid w:val="007A4303"/>
    <w:rsid w:val="00841DE9"/>
    <w:rsid w:val="00864D35"/>
    <w:rsid w:val="009A0BCB"/>
    <w:rsid w:val="00A060E5"/>
    <w:rsid w:val="00E25009"/>
    <w:rsid w:val="00EF4D82"/>
    <w:rsid w:val="00F4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DC00E-8F8E-4DED-8526-702AEF51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1C20503F.dotm</Template>
  <TotalTime>65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Kromis, Maria, Laureada</dc:creator>
  <cp:keywords/>
  <dc:description/>
  <cp:lastModifiedBy>Kromis, Maria, Laureada</cp:lastModifiedBy>
  <cp:revision>3</cp:revision>
  <dcterms:created xsi:type="dcterms:W3CDTF">2015-07-27T15:11:00Z</dcterms:created>
  <dcterms:modified xsi:type="dcterms:W3CDTF">2015-07-27T18:27:00Z</dcterms:modified>
</cp:coreProperties>
</file>
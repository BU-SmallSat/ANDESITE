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C6" w:rsidRDefault="00B279D1">
      <w:r>
        <w:t>CMD execution:</w:t>
      </w:r>
    </w:p>
    <w:p w:rsidR="00B279D1" w:rsidRDefault="00B279D1">
      <w:r>
        <w:t>WSN initialization</w:t>
      </w:r>
    </w:p>
    <w:p w:rsidR="00B279D1" w:rsidRDefault="00B279D1" w:rsidP="00B279D1">
      <w:r>
        <w:tab/>
        <w:t>Setup interrupts</w:t>
      </w:r>
      <w:r w:rsidR="002B7D38">
        <w:t xml:space="preserve"> </w:t>
      </w:r>
    </w:p>
    <w:p w:rsidR="00CD31D9" w:rsidRDefault="00CD31D9" w:rsidP="00B279D1">
      <w:r>
        <w:tab/>
        <w:t>GPS setup</w:t>
      </w:r>
      <w:r w:rsidR="002B7D38">
        <w:t xml:space="preserve"> (called repeatedly until succes</w:t>
      </w:r>
      <w:r w:rsidR="00CC2E44">
        <w:t>sful, or until watchdog timeout (</w:t>
      </w:r>
      <w:proofErr w:type="spellStart"/>
      <w:r w:rsidR="00CC2E44">
        <w:t>wdt</w:t>
      </w:r>
      <w:proofErr w:type="spellEnd"/>
      <w:r w:rsidR="00CC2E44">
        <w:t xml:space="preserve">) </w:t>
      </w:r>
      <w:r w:rsidR="002B7D38">
        <w:t>triggers a reset)</w:t>
      </w:r>
    </w:p>
    <w:p w:rsidR="002B7D38" w:rsidRDefault="002B7D38" w:rsidP="00B279D1">
      <w:r>
        <w:tab/>
        <w:t>Watchdog reset</w:t>
      </w:r>
    </w:p>
    <w:p w:rsidR="00CD31D9" w:rsidRDefault="00CD31D9" w:rsidP="00B279D1">
      <w:r>
        <w:tab/>
        <w:t>Gyroscope setup</w:t>
      </w:r>
      <w:r w:rsidR="002B7D38">
        <w:t xml:space="preserve"> (called repeatedly until succe</w:t>
      </w:r>
      <w:r w:rsidR="00CC2E44">
        <w:t xml:space="preserve">ssful, or until </w:t>
      </w:r>
      <w:proofErr w:type="spellStart"/>
      <w:r w:rsidR="00CC2E44">
        <w:t>wdt</w:t>
      </w:r>
      <w:proofErr w:type="spellEnd"/>
      <w:r w:rsidR="002B7D38">
        <w:t xml:space="preserve"> triggers a reset)</w:t>
      </w:r>
    </w:p>
    <w:p w:rsidR="002B7D38" w:rsidRDefault="002B7D38" w:rsidP="00B279D1">
      <w:r>
        <w:tab/>
        <w:t>Watchdog reset</w:t>
      </w:r>
    </w:p>
    <w:p w:rsidR="00CD31D9" w:rsidRDefault="00CD31D9" w:rsidP="00B279D1">
      <w:r>
        <w:tab/>
      </w:r>
      <w:r w:rsidR="002B7D38">
        <w:t xml:space="preserve">ADC (for </w:t>
      </w:r>
      <w:r>
        <w:t>magnetometer) setup</w:t>
      </w:r>
      <w:r w:rsidR="002B7D38">
        <w:t xml:space="preserve"> (called repea</w:t>
      </w:r>
      <w:r w:rsidR="00CC2E44">
        <w:t xml:space="preserve">tedly until successful, or </w:t>
      </w:r>
      <w:proofErr w:type="spellStart"/>
      <w:r w:rsidR="00CC2E44">
        <w:t>wdt</w:t>
      </w:r>
      <w:proofErr w:type="spellEnd"/>
      <w:r w:rsidR="002B7D38">
        <w:t xml:space="preserve"> triggers a reset)</w:t>
      </w:r>
    </w:p>
    <w:p w:rsidR="002B7D38" w:rsidRDefault="002B7D38" w:rsidP="00B279D1">
      <w:r>
        <w:tab/>
        <w:t>Watchdog reset</w:t>
      </w:r>
    </w:p>
    <w:p w:rsidR="00741873" w:rsidRDefault="00B279D1" w:rsidP="00B279D1">
      <w:r>
        <w:tab/>
        <w:t>SD initialization</w:t>
      </w:r>
      <w:r w:rsidR="002B7D38">
        <w:t xml:space="preserve"> (called repeatedly until successful, or until watchdog timeout triggers a reset)</w:t>
      </w:r>
    </w:p>
    <w:p w:rsidR="002B7D38" w:rsidRDefault="0042089F" w:rsidP="00B279D1">
      <w:r>
        <w:tab/>
      </w:r>
      <w:r>
        <w:tab/>
        <w:t>SPI begin</w:t>
      </w:r>
    </w:p>
    <w:p w:rsidR="00153512" w:rsidRDefault="00153512" w:rsidP="00B279D1">
      <w:r>
        <w:tab/>
        <w:t>File initialization</w:t>
      </w:r>
      <w:r w:rsidR="002B7D38">
        <w:t xml:space="preserve"> (called repeatedly until successful, or until watchdog timeout triggers a reset)</w:t>
      </w:r>
    </w:p>
    <w:p w:rsidR="00BA4548" w:rsidRDefault="00BA4548" w:rsidP="00B279D1">
      <w:r>
        <w:tab/>
      </w:r>
      <w:r>
        <w:tab/>
        <w:t>Set unfinished files</w:t>
      </w:r>
    </w:p>
    <w:p w:rsidR="00BA4548" w:rsidRDefault="00BA4548" w:rsidP="00B279D1">
      <w:r>
        <w:tab/>
      </w:r>
      <w:r>
        <w:tab/>
        <w:t>Set orbit</w:t>
      </w:r>
    </w:p>
    <w:p w:rsidR="00BA4548" w:rsidRDefault="00BA4548" w:rsidP="00B279D1">
      <w:r>
        <w:tab/>
      </w:r>
      <w:r>
        <w:tab/>
        <w:t>(Set) Set next file to write to</w:t>
      </w:r>
    </w:p>
    <w:p w:rsidR="00BA4548" w:rsidRDefault="00BA4548" w:rsidP="00B279D1">
      <w:r>
        <w:tab/>
      </w:r>
      <w:r>
        <w:tab/>
        <w:t>Write header for files</w:t>
      </w:r>
    </w:p>
    <w:p w:rsidR="002B7D38" w:rsidRDefault="002B7D38" w:rsidP="00B279D1">
      <w:r>
        <w:tab/>
        <w:t>Watchdog reset</w:t>
      </w:r>
    </w:p>
    <w:p w:rsidR="00741873" w:rsidRDefault="00741873" w:rsidP="00B279D1">
      <w:r>
        <w:tab/>
        <w:t>Radio initialization</w:t>
      </w:r>
      <w:r w:rsidR="002B7D38">
        <w:t xml:space="preserve"> (called repeatedly until successful, or until watchdog timeout triggers a reset)</w:t>
      </w:r>
    </w:p>
    <w:p w:rsidR="00741873" w:rsidRDefault="00153512" w:rsidP="00B279D1">
      <w:r>
        <w:tab/>
      </w:r>
      <w:r w:rsidR="00741873">
        <w:tab/>
        <w:t>Rf22 initialization</w:t>
      </w:r>
    </w:p>
    <w:p w:rsidR="00741873" w:rsidRDefault="00153512" w:rsidP="00B279D1">
      <w:r>
        <w:tab/>
      </w:r>
      <w:r w:rsidR="00741873">
        <w:tab/>
        <w:t>Rf22 set modem configuration</w:t>
      </w:r>
    </w:p>
    <w:p w:rsidR="00741873" w:rsidRDefault="00153512" w:rsidP="00B279D1">
      <w:r>
        <w:tab/>
      </w:r>
      <w:r w:rsidR="00741873">
        <w:tab/>
        <w:t>Rf22 set TX power</w:t>
      </w:r>
    </w:p>
    <w:p w:rsidR="002B7D38" w:rsidRDefault="00153512" w:rsidP="00B279D1">
      <w:r>
        <w:tab/>
      </w:r>
      <w:r w:rsidR="0042089F">
        <w:tab/>
        <w:t>Dummy data test</w:t>
      </w:r>
    </w:p>
    <w:p w:rsidR="0042089F" w:rsidRDefault="002B7D38" w:rsidP="00B279D1">
      <w:r>
        <w:tab/>
        <w:t>Watchdog reset</w:t>
      </w:r>
      <w:r w:rsidR="0042089F">
        <w:t xml:space="preserve"> </w:t>
      </w:r>
    </w:p>
    <w:p w:rsidR="002B7D38" w:rsidRDefault="00153512" w:rsidP="00B279D1">
      <w:r>
        <w:t>Science mode check</w:t>
      </w:r>
      <w:r w:rsidR="008F68BA">
        <w:t xml:space="preserve"> (occurs if is science mode returns true)</w:t>
      </w:r>
    </w:p>
    <w:p w:rsidR="00B01697" w:rsidRDefault="002B7D38" w:rsidP="00B279D1">
      <w:r>
        <w:tab/>
      </w:r>
      <w:r w:rsidR="005D2579">
        <w:t>Update latitud</w:t>
      </w:r>
      <w:r>
        <w:t>e</w:t>
      </w:r>
      <w:r w:rsidR="00B01697">
        <w:t xml:space="preserve"> (called repeatedly until </w:t>
      </w:r>
      <w:r w:rsidR="005C5261">
        <w:t>valid GPS string is entered)</w:t>
      </w:r>
    </w:p>
    <w:p w:rsidR="00B01697" w:rsidRDefault="00B01697" w:rsidP="00B279D1">
      <w:r>
        <w:tab/>
      </w:r>
      <w:r>
        <w:tab/>
      </w:r>
      <w:proofErr w:type="gramStart"/>
      <w:r>
        <w:t>decode</w:t>
      </w:r>
      <w:proofErr w:type="gramEnd"/>
      <w:r>
        <w:t xml:space="preserve"> GPS string (</w:t>
      </w:r>
      <w:proofErr w:type="spellStart"/>
      <w:r>
        <w:t>GPS.encode</w:t>
      </w:r>
      <w:proofErr w:type="spellEnd"/>
      <w:r>
        <w:t>()???)</w:t>
      </w:r>
      <w:r w:rsidR="00326810">
        <w:t xml:space="preserve"> (</w:t>
      </w:r>
      <w:proofErr w:type="gramStart"/>
      <w:r w:rsidR="00326810">
        <w:t>only</w:t>
      </w:r>
      <w:proofErr w:type="gramEnd"/>
      <w:r w:rsidR="00326810">
        <w:t xml:space="preserve"> called if GPS string is received)</w:t>
      </w:r>
    </w:p>
    <w:p w:rsidR="00326810" w:rsidRDefault="00326810" w:rsidP="00B279D1">
      <w:r>
        <w:tab/>
      </w:r>
      <w:proofErr w:type="gramStart"/>
      <w:r>
        <w:t>battery</w:t>
      </w:r>
      <w:proofErr w:type="gramEnd"/>
      <w:r>
        <w:t xml:space="preserve"> check</w:t>
      </w:r>
    </w:p>
    <w:p w:rsidR="00326810" w:rsidRDefault="00326810" w:rsidP="00B279D1">
      <w:r>
        <w:tab/>
      </w:r>
      <w:proofErr w:type="spellStart"/>
      <w:r>
        <w:t>SD.exists</w:t>
      </w:r>
      <w:proofErr w:type="spellEnd"/>
      <w:r>
        <w:t xml:space="preserve"> (check if a file for this orbit already exists)</w:t>
      </w:r>
    </w:p>
    <w:p w:rsidR="00326810" w:rsidRDefault="00326810" w:rsidP="00B279D1">
      <w:r>
        <w:tab/>
      </w:r>
      <w:proofErr w:type="spellStart"/>
      <w:r>
        <w:t>SD.open</w:t>
      </w:r>
      <w:proofErr w:type="spellEnd"/>
      <w:r>
        <w:t xml:space="preserve"> to read contents of file for this orbit (only called if file for this orbit already exists)</w:t>
      </w:r>
    </w:p>
    <w:p w:rsidR="00652031" w:rsidRDefault="00652031" w:rsidP="00B279D1">
      <w:r>
        <w:lastRenderedPageBreak/>
        <w:t>Science mode</w:t>
      </w:r>
    </w:p>
    <w:p w:rsidR="008F68BA" w:rsidRDefault="008F68BA" w:rsidP="00B279D1">
      <w:r>
        <w:tab/>
        <w:t xml:space="preserve">Interrupt </w:t>
      </w:r>
      <w:r w:rsidR="00C77F9E">
        <w:t>driven:</w:t>
      </w:r>
    </w:p>
    <w:p w:rsidR="00C77F9E" w:rsidRDefault="00C77F9E" w:rsidP="00B279D1">
      <w:r>
        <w:tab/>
      </w:r>
      <w:r>
        <w:tab/>
        <w:t>At every 33 second interval magnetometer data is collected</w:t>
      </w:r>
    </w:p>
    <w:p w:rsidR="005D2579" w:rsidRDefault="005D2579" w:rsidP="00B279D1">
      <w:r>
        <w:tab/>
      </w:r>
      <w:r>
        <w:tab/>
      </w:r>
      <w:r>
        <w:tab/>
        <w:t>Data is appended to a string waiting to be written to file</w:t>
      </w:r>
    </w:p>
    <w:p w:rsidR="00C77F9E" w:rsidRDefault="00C77F9E" w:rsidP="00B279D1">
      <w:r>
        <w:tab/>
      </w:r>
      <w:r>
        <w:tab/>
        <w:t xml:space="preserve">At every 100 millisecond interval </w:t>
      </w:r>
      <w:proofErr w:type="spellStart"/>
      <w:r>
        <w:t>gps</w:t>
      </w:r>
      <w:proofErr w:type="spellEnd"/>
      <w:r>
        <w:t xml:space="preserve"> and gyroscope data is collected</w:t>
      </w:r>
    </w:p>
    <w:p w:rsidR="005D2579" w:rsidRDefault="005D2579" w:rsidP="00B279D1">
      <w:r>
        <w:tab/>
      </w:r>
      <w:r>
        <w:tab/>
      </w:r>
      <w:r>
        <w:tab/>
        <w:t>Data is appended to a string waiting to be written to a file</w:t>
      </w:r>
    </w:p>
    <w:p w:rsidR="005D2579" w:rsidRDefault="005D2579" w:rsidP="00B279D1">
      <w:r>
        <w:tab/>
      </w:r>
      <w:proofErr w:type="spellStart"/>
      <w:r>
        <w:t>Inbetween</w:t>
      </w:r>
      <w:proofErr w:type="spellEnd"/>
      <w:r>
        <w:t xml:space="preserve"> interrupts:</w:t>
      </w:r>
    </w:p>
    <w:p w:rsidR="005D2579" w:rsidRDefault="005D2579" w:rsidP="00B279D1">
      <w:r>
        <w:tab/>
      </w:r>
      <w:r>
        <w:tab/>
        <w:t>Write data string (only if there are enough characters to fill full radio message length)</w:t>
      </w:r>
    </w:p>
    <w:p w:rsidR="005D2579" w:rsidRDefault="005D2579" w:rsidP="00B279D1">
      <w:r>
        <w:tab/>
      </w:r>
      <w:r>
        <w:tab/>
        <w:t>Update latitude</w:t>
      </w:r>
    </w:p>
    <w:p w:rsidR="002D0CC6" w:rsidRDefault="002D0CC6" w:rsidP="00B279D1">
      <w:r>
        <w:tab/>
      </w:r>
      <w:r>
        <w:tab/>
        <w:t>If la</w:t>
      </w:r>
    </w:p>
    <w:p w:rsidR="005D2579" w:rsidRDefault="005D2579" w:rsidP="00B279D1">
      <w:r>
        <w:t>Data transfer mode check</w:t>
      </w:r>
    </w:p>
    <w:p w:rsidR="005D2579" w:rsidRDefault="005D2579" w:rsidP="00B279D1">
      <w:r>
        <w:tab/>
        <w:t>Battery check</w:t>
      </w:r>
      <w:r w:rsidR="005623D4">
        <w:t xml:space="preserve"> (return false if battery modes are insufficient)</w:t>
      </w:r>
    </w:p>
    <w:p w:rsidR="005D2579" w:rsidRDefault="005D2579" w:rsidP="00B279D1">
      <w:r>
        <w:tab/>
        <w:t>Update latitude</w:t>
      </w:r>
      <w:r w:rsidR="005623D4">
        <w:tab/>
        <w:t>(return false if latitude is not in data transfer mode region)</w:t>
      </w:r>
    </w:p>
    <w:p w:rsidR="005623D4" w:rsidRDefault="005D2579" w:rsidP="00B279D1">
      <w:r>
        <w:tab/>
        <w:t>Read header of this orbit’s file</w:t>
      </w:r>
      <w:r w:rsidR="005623D4">
        <w:t xml:space="preserve"> (return false if file size is too small to send)</w:t>
      </w:r>
      <w:r w:rsidR="005623D4">
        <w:tab/>
      </w:r>
    </w:p>
    <w:p w:rsidR="005D2579" w:rsidRDefault="005623D4" w:rsidP="005623D4">
      <w:pPr>
        <w:ind w:firstLine="720"/>
      </w:pPr>
      <w:r>
        <w:t>Wait for transfer start command (only if no previous functions returned false)</w:t>
      </w:r>
    </w:p>
    <w:p w:rsidR="00BA4548" w:rsidRDefault="00BA4548" w:rsidP="005623D4">
      <w:pPr>
        <w:ind w:firstLine="720"/>
      </w:pPr>
      <w:r>
        <w:tab/>
        <w:t>Send message to mule saying done with science mode</w:t>
      </w:r>
    </w:p>
    <w:p w:rsidR="00BA4548" w:rsidRDefault="00BA4548" w:rsidP="005623D4">
      <w:pPr>
        <w:ind w:firstLine="720"/>
      </w:pPr>
      <w:r>
        <w:tab/>
        <w:t>Listen for command to start transfer mode from mule</w:t>
      </w:r>
    </w:p>
    <w:p w:rsidR="00BA4548" w:rsidRDefault="00BA4548" w:rsidP="005623D4">
      <w:pPr>
        <w:ind w:firstLine="720"/>
      </w:pPr>
      <w:r>
        <w:tab/>
        <w:t>Update latitude</w:t>
      </w:r>
    </w:p>
    <w:p w:rsidR="005623D4" w:rsidRDefault="005623D4" w:rsidP="005623D4">
      <w:r>
        <w:t>Transfer mode</w:t>
      </w:r>
    </w:p>
    <w:p w:rsidR="005623D4" w:rsidRDefault="005623D4" w:rsidP="005623D4">
      <w:r>
        <w:tab/>
        <w:t>File send (Prepare message to be sent to mule)</w:t>
      </w:r>
    </w:p>
    <w:p w:rsidR="00D622BB" w:rsidRDefault="00D622BB" w:rsidP="00D622BB">
      <w:pPr>
        <w:ind w:left="720" w:firstLine="720"/>
      </w:pPr>
      <w:r>
        <w:t>File done (only if file could not be open successfully)</w:t>
      </w:r>
    </w:p>
    <w:p w:rsidR="00D622BB" w:rsidRDefault="00D622BB" w:rsidP="00D622BB">
      <w:pPr>
        <w:ind w:left="720" w:firstLine="720"/>
      </w:pPr>
      <w:r>
        <w:t>The following are done repeatedly in a loop till the file is done sending</w:t>
      </w:r>
    </w:p>
    <w:p w:rsidR="00D622BB" w:rsidRDefault="00D622BB" w:rsidP="00D622BB">
      <w:pPr>
        <w:ind w:left="720" w:firstLine="720"/>
      </w:pPr>
      <w:r>
        <w:tab/>
        <w:t>Get line from file</w:t>
      </w:r>
    </w:p>
    <w:p w:rsidR="00D622BB" w:rsidRDefault="00D622BB" w:rsidP="00D622BB">
      <w:pPr>
        <w:ind w:left="1440" w:firstLine="720"/>
      </w:pPr>
      <w:r>
        <w:t xml:space="preserve">Radio send (transmit message to mule) </w:t>
      </w:r>
    </w:p>
    <w:p w:rsidR="005623D4" w:rsidRDefault="005623D4" w:rsidP="005623D4">
      <w:r>
        <w:tab/>
      </w:r>
      <w:r>
        <w:tab/>
      </w:r>
      <w:r w:rsidR="00D622BB">
        <w:tab/>
      </w:r>
      <w:r>
        <w:t>Update position in file</w:t>
      </w:r>
    </w:p>
    <w:p w:rsidR="005623D4" w:rsidRDefault="005623D4" w:rsidP="005623D4">
      <w:r>
        <w:tab/>
      </w:r>
      <w:r>
        <w:tab/>
      </w:r>
      <w:r w:rsidR="00D622BB">
        <w:tab/>
      </w:r>
      <w:r>
        <w:t>Update header of file</w:t>
      </w:r>
    </w:p>
    <w:p w:rsidR="00D622BB" w:rsidRDefault="005623D4" w:rsidP="005623D4">
      <w:r>
        <w:tab/>
      </w:r>
      <w:r>
        <w:tab/>
      </w:r>
      <w:r w:rsidR="00D622BB">
        <w:tab/>
      </w:r>
      <w:r>
        <w:t xml:space="preserve">Update latitude </w:t>
      </w:r>
      <w:r w:rsidR="00C56704">
        <w:t>(return from loop if latitude indicates transfer mode is done)</w:t>
      </w:r>
      <w:r w:rsidR="00D622BB">
        <w:tab/>
      </w:r>
      <w:r w:rsidR="00D622BB">
        <w:tab/>
        <w:t>File done</w:t>
      </w:r>
      <w:bookmarkStart w:id="0" w:name="_GoBack"/>
      <w:bookmarkEnd w:id="0"/>
    </w:p>
    <w:p w:rsidR="00D622BB" w:rsidRDefault="00D622BB" w:rsidP="005623D4">
      <w:r>
        <w:tab/>
        <w:t>Set status of file as sent successfully or not sent successfully</w:t>
      </w:r>
    </w:p>
    <w:p w:rsidR="00D622BB" w:rsidRDefault="00D622BB" w:rsidP="005623D4">
      <w:r>
        <w:lastRenderedPageBreak/>
        <w:tab/>
        <w:t>Update header of the file</w:t>
      </w:r>
    </w:p>
    <w:p w:rsidR="00D622BB" w:rsidRDefault="00D622BB" w:rsidP="005623D4">
      <w:r>
        <w:t>Wait</w:t>
      </w:r>
    </w:p>
    <w:p w:rsidR="00BA4548" w:rsidRDefault="00D622BB" w:rsidP="005623D4">
      <w:r>
        <w:tab/>
        <w:t>Wait orbit finish</w:t>
      </w:r>
    </w:p>
    <w:p w:rsidR="00D622BB" w:rsidRDefault="00D622BB" w:rsidP="005623D4">
      <w:r>
        <w:tab/>
      </w:r>
      <w:r>
        <w:tab/>
        <w:t>Update latitude (called repeatedly until we are ready to enter science mode</w:t>
      </w:r>
    </w:p>
    <w:p w:rsidR="00D622BB" w:rsidRDefault="00D622BB" w:rsidP="005623D4">
      <w:r>
        <w:tab/>
        <w:t>Update orbit values</w:t>
      </w:r>
    </w:p>
    <w:p w:rsidR="00CC2E44" w:rsidRDefault="00CC2E44" w:rsidP="005623D4">
      <w:r>
        <w:tab/>
        <w:t>Create new file for new orbit</w:t>
      </w:r>
    </w:p>
    <w:p w:rsidR="00B279D1" w:rsidRDefault="00CC2E44">
      <w:r>
        <w:tab/>
        <w:t>Write header for new file</w:t>
      </w:r>
    </w:p>
    <w:sectPr w:rsidR="00B2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D1"/>
    <w:rsid w:val="00153512"/>
    <w:rsid w:val="002B7D38"/>
    <w:rsid w:val="002D0CC6"/>
    <w:rsid w:val="00326810"/>
    <w:rsid w:val="0042089F"/>
    <w:rsid w:val="005623D4"/>
    <w:rsid w:val="005C5261"/>
    <w:rsid w:val="005D2579"/>
    <w:rsid w:val="00652031"/>
    <w:rsid w:val="00741873"/>
    <w:rsid w:val="007A4303"/>
    <w:rsid w:val="007D2FC7"/>
    <w:rsid w:val="00864D35"/>
    <w:rsid w:val="008F68BA"/>
    <w:rsid w:val="00B01697"/>
    <w:rsid w:val="00B12A3F"/>
    <w:rsid w:val="00B279D1"/>
    <w:rsid w:val="00BA4548"/>
    <w:rsid w:val="00C56704"/>
    <w:rsid w:val="00C77F9E"/>
    <w:rsid w:val="00CC2E44"/>
    <w:rsid w:val="00CD31D9"/>
    <w:rsid w:val="00D622BB"/>
    <w:rsid w:val="00E0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7289-43BB-41DC-9DC0-9444A06E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4BBAED06.dotm</Template>
  <TotalTime>0</TotalTime>
  <Pages>3</Pages>
  <Words>425</Words>
  <Characters>2426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Kromis, Maria, Laureada</dc:creator>
  <cp:keywords/>
  <dc:description/>
  <cp:lastModifiedBy>Kromis, Maria, Laureada</cp:lastModifiedBy>
  <cp:revision>2</cp:revision>
  <dcterms:created xsi:type="dcterms:W3CDTF">2015-07-24T18:37:00Z</dcterms:created>
  <dcterms:modified xsi:type="dcterms:W3CDTF">2015-07-24T18:37:00Z</dcterms:modified>
</cp:coreProperties>
</file>
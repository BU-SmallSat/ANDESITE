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1F" w:rsidRDefault="00DF1379">
      <w:r>
        <w:t>Working parts:</w:t>
      </w:r>
    </w:p>
    <w:p w:rsidR="00DF1379" w:rsidRDefault="00DF1379">
      <w:r>
        <w:tab/>
      </w:r>
      <w:proofErr w:type="spellStart"/>
      <w:r>
        <w:t>ScienceMode</w:t>
      </w:r>
      <w:proofErr w:type="spellEnd"/>
      <w:r>
        <w:t xml:space="preserve"> state interrupt</w:t>
      </w:r>
    </w:p>
    <w:p w:rsidR="00DF1379" w:rsidRDefault="00DF1379" w:rsidP="00DF1379">
      <w:pPr>
        <w:ind w:firstLine="720"/>
      </w:pPr>
      <w:r>
        <w:t>Watchdog setup</w:t>
      </w:r>
    </w:p>
    <w:p w:rsidR="00DF1379" w:rsidRDefault="00DF1379" w:rsidP="00DF1379">
      <w:pPr>
        <w:ind w:firstLine="720"/>
      </w:pPr>
    </w:p>
    <w:p w:rsidR="00DF1379" w:rsidRDefault="00DF1379">
      <w:r>
        <w:tab/>
      </w:r>
    </w:p>
    <w:p w:rsidR="00DF1379" w:rsidRDefault="00DF1379"/>
    <w:p w:rsidR="00DF1379" w:rsidRDefault="00DF1379"/>
    <w:p w:rsidR="00DF1379" w:rsidRDefault="00DF1379">
      <w:r>
        <w:t>Still To-Do:</w:t>
      </w:r>
    </w:p>
    <w:p w:rsidR="00DF1379" w:rsidRDefault="00DF1379">
      <w:r>
        <w:tab/>
        <w:t>EEPROM</w:t>
      </w:r>
    </w:p>
    <w:p w:rsidR="00DF1379" w:rsidRDefault="00DF1379">
      <w:r>
        <w:tab/>
      </w:r>
      <w:r>
        <w:tab/>
        <w:t>Have GPS and Gyro; Need Mag, SD card, Radio</w:t>
      </w:r>
    </w:p>
    <w:p w:rsidR="00DF1379" w:rsidRDefault="00DF1379">
      <w:r>
        <w:tab/>
      </w:r>
      <w:r>
        <w:tab/>
        <w:t>Ex) if return 1 -&gt; check how many times GPS has failed;</w:t>
      </w:r>
    </w:p>
    <w:p w:rsidR="00DF1379" w:rsidRDefault="00DF1379" w:rsidP="00DF1379">
      <w:pPr>
        <w:ind w:left="720" w:firstLine="720"/>
      </w:pPr>
      <w:r>
        <w:t xml:space="preserve">If =3 -&gt; </w:t>
      </w:r>
      <w:r>
        <w:rPr>
          <w:b/>
        </w:rPr>
        <w:t xml:space="preserve">simulate </w:t>
      </w:r>
      <w:proofErr w:type="spellStart"/>
      <w:r>
        <w:rPr>
          <w:b/>
        </w:rPr>
        <w:t>gps</w:t>
      </w:r>
      <w:proofErr w:type="spellEnd"/>
    </w:p>
    <w:p w:rsidR="00DF1379" w:rsidRDefault="00DF1379" w:rsidP="00DF1379">
      <w:pPr>
        <w:ind w:left="720" w:firstLine="720"/>
        <w:rPr>
          <w:b/>
        </w:rPr>
      </w:pPr>
      <w:r>
        <w:t xml:space="preserve">If &lt; 3 -&gt; write (# of times +1) to EEPROM -&gt; </w:t>
      </w:r>
      <w:r>
        <w:rPr>
          <w:b/>
        </w:rPr>
        <w:t xml:space="preserve">need to wrap around and retry </w:t>
      </w:r>
      <w:proofErr w:type="spellStart"/>
      <w:r>
        <w:rPr>
          <w:b/>
        </w:rPr>
        <w:t>gps</w:t>
      </w:r>
      <w:proofErr w:type="spellEnd"/>
    </w:p>
    <w:p w:rsidR="00020E04" w:rsidRDefault="00020E04" w:rsidP="00020E04">
      <w:r>
        <w:tab/>
        <w:t>Simulate GPS</w:t>
      </w:r>
    </w:p>
    <w:p w:rsidR="00020E04" w:rsidRPr="00020E04" w:rsidRDefault="00020E04" w:rsidP="00020E04">
      <w:r>
        <w:tab/>
      </w:r>
      <w:bookmarkStart w:id="0" w:name="_GoBack"/>
      <w:bookmarkEnd w:id="0"/>
    </w:p>
    <w:sectPr w:rsidR="00020E04" w:rsidRPr="0002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5"/>
    <w:rsid w:val="00020E04"/>
    <w:rsid w:val="007A4303"/>
    <w:rsid w:val="00864D35"/>
    <w:rsid w:val="008A73F5"/>
    <w:rsid w:val="008F191F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2FB1-8959-44AA-AA8F-029AED1D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FA0FE2A6</Template>
  <TotalTime>154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Kromis, Maria, Laureada</dc:creator>
  <cp:keywords/>
  <dc:description/>
  <cp:lastModifiedBy>Kromis, Maria, Laureada</cp:lastModifiedBy>
  <cp:revision>3</cp:revision>
  <dcterms:created xsi:type="dcterms:W3CDTF">2016-02-12T18:03:00Z</dcterms:created>
  <dcterms:modified xsi:type="dcterms:W3CDTF">2016-02-12T20:37:00Z</dcterms:modified>
</cp:coreProperties>
</file>